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7368E56" w:rsidR="000035F9" w:rsidRPr="00434074" w:rsidRDefault="000035F9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Project </w:t>
            </w:r>
            <w:r>
              <w:rPr>
                <w:rFonts w:ascii="Arial" w:hAnsi="Arial" w:cs="Arial"/>
                <w:b/>
                <w:sz w:val="32"/>
              </w:rPr>
              <w:t>– External Document</w:t>
            </w:r>
            <w:r w:rsidR="006B7267">
              <w:rPr>
                <w:rFonts w:ascii="Arial" w:hAnsi="Arial" w:cs="Arial"/>
                <w:b/>
                <w:sz w:val="32"/>
              </w:rPr>
              <w:t>ation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0EB1F51C">
                  <wp:extent cx="1371557" cy="101346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1" r="2315"/>
                          <a:stretch/>
                        </pic:blipFill>
                        <pic:spPr bwMode="auto">
                          <a:xfrm>
                            <a:off x="0" y="0"/>
                            <a:ext cx="1371600" cy="101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5AA4" w14:textId="77777777" w:rsidR="003E535B" w:rsidRPr="00D314DF" w:rsidRDefault="003E535B" w:rsidP="003E535B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D314DF">
              <w:rPr>
                <w:rFonts w:ascii="Arial Narrow" w:hAnsi="Arial Narrow" w:cs="Tahoma"/>
                <w:sz w:val="36"/>
              </w:rPr>
              <w:t>COMP6583 | COMP6583001</w:t>
            </w:r>
          </w:p>
          <w:p w14:paraId="36656A16" w14:textId="2435F143" w:rsidR="000035F9" w:rsidRPr="00876A58" w:rsidRDefault="003E535B" w:rsidP="003E535B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Graphics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004AFB7" w:rsidR="000035F9" w:rsidRPr="006B7267" w:rsidRDefault="003E535B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3E535B">
              <w:rPr>
                <w:rFonts w:ascii="Arial" w:hAnsi="Arial" w:cs="Arial"/>
                <w:iCs/>
                <w:sz w:val="20"/>
                <w:szCs w:val="20"/>
              </w:rPr>
              <w:t>Odd Semester Year 2023/2024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3D8E146A" w:rsidR="009F37DD" w:rsidRPr="00740F48" w:rsidRDefault="003E535B" w:rsidP="002F11B8">
      <w:pPr>
        <w:spacing w:line="360" w:lineRule="auto"/>
        <w:ind w:firstLine="360"/>
        <w:rPr>
          <w:sz w:val="28"/>
          <w:szCs w:val="28"/>
        </w:rPr>
      </w:pPr>
      <w:r w:rsidRPr="003E535B">
        <w:t>PLANTS NO ZOMBIES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621361BA" w:rsidR="00740F48" w:rsidRPr="009F37DD" w:rsidRDefault="004A1899" w:rsidP="004A1899">
      <w:pPr>
        <w:spacing w:line="360" w:lineRule="auto"/>
        <w:ind w:left="426"/>
        <w:jc w:val="both"/>
      </w:pPr>
      <w:r w:rsidRPr="004A1899">
        <w:t xml:space="preserve">Pop Corn, the game company that created the classic game Plants NO Zombies is planning on releasing its newest game release in 3D. </w:t>
      </w:r>
      <w:r>
        <w:t>We</w:t>
      </w:r>
      <w:r w:rsidRPr="004A1899">
        <w:t xml:space="preserve">, as the idea designer, </w:t>
      </w:r>
      <w:proofErr w:type="gramStart"/>
      <w:r>
        <w:t>are</w:t>
      </w:r>
      <w:proofErr w:type="gramEnd"/>
      <w:r w:rsidRPr="004A1899">
        <w:t xml:space="preserve"> asked to create a prototype scene based on the original game using three.js.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7A3BC99B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62B239BD" w14:textId="6D7FB6A3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0B8F3D4A" w14:textId="16FA1255" w:rsidR="002F11B8" w:rsidRPr="00682E72" w:rsidRDefault="00D43382" w:rsidP="002F11B8">
      <w:pPr>
        <w:pStyle w:val="ListParagraph"/>
        <w:numPr>
          <w:ilvl w:val="0"/>
          <w:numId w:val="20"/>
        </w:numPr>
        <w:spacing w:line="360" w:lineRule="auto"/>
      </w:pPr>
      <w:r>
        <w:t>etc.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0C20809C" w14:textId="77777777" w:rsidR="005D2140" w:rsidRDefault="005D2140" w:rsidP="005D2140">
      <w:pPr>
        <w:pStyle w:val="ListParagraph"/>
        <w:numPr>
          <w:ilvl w:val="0"/>
          <w:numId w:val="21"/>
        </w:numPr>
        <w:spacing w:line="360" w:lineRule="auto"/>
      </w:pPr>
      <w:r>
        <w:t xml:space="preserve">https://render.fineartamerica.com/images/rendered/default/poster/10/8/break/images/artworkimages/medium/2/popcorn-texture-marcus-jules.jpg </w:t>
      </w:r>
    </w:p>
    <w:p w14:paraId="55F294AC" w14:textId="77777777" w:rsidR="005D2140" w:rsidRDefault="005D2140" w:rsidP="005D2140">
      <w:pPr>
        <w:pStyle w:val="ListParagraph"/>
        <w:numPr>
          <w:ilvl w:val="0"/>
          <w:numId w:val="21"/>
        </w:numPr>
        <w:spacing w:line="360" w:lineRule="auto"/>
      </w:pPr>
      <w:r>
        <w:t xml:space="preserve">https://thumbs.dreamstime.com/b/green-grass-field-background-soccer-football-sports-lawn-pattern-texture-close-up-image-142564163.jpg </w:t>
      </w:r>
    </w:p>
    <w:p w14:paraId="563E6692" w14:textId="77777777" w:rsidR="005D2140" w:rsidRDefault="005D2140" w:rsidP="005D2140">
      <w:pPr>
        <w:pStyle w:val="ListParagraph"/>
        <w:numPr>
          <w:ilvl w:val="0"/>
          <w:numId w:val="21"/>
        </w:numPr>
        <w:spacing w:line="360" w:lineRule="auto"/>
      </w:pPr>
      <w:r>
        <w:t xml:space="preserve">https://skfb.ly/6ZZNq </w:t>
      </w:r>
    </w:p>
    <w:p w14:paraId="32F1D1F2" w14:textId="77777777" w:rsidR="005D2140" w:rsidRDefault="005D2140" w:rsidP="005D2140">
      <w:pPr>
        <w:pStyle w:val="ListParagraph"/>
        <w:numPr>
          <w:ilvl w:val="0"/>
          <w:numId w:val="21"/>
        </w:numPr>
        <w:spacing w:line="360" w:lineRule="auto"/>
      </w:pPr>
      <w:r>
        <w:t>https://skfb.ly/o7HxM</w:t>
      </w:r>
    </w:p>
    <w:p w14:paraId="021001C4" w14:textId="77777777" w:rsidR="005D2140" w:rsidRDefault="005D2140" w:rsidP="005D2140">
      <w:pPr>
        <w:pStyle w:val="ListParagraph"/>
        <w:numPr>
          <w:ilvl w:val="0"/>
          <w:numId w:val="21"/>
        </w:numPr>
        <w:spacing w:line="360" w:lineRule="auto"/>
      </w:pPr>
      <w:r>
        <w:t xml:space="preserve">https://opengameart.org/content/cloudy-skyboxes </w:t>
      </w:r>
    </w:p>
    <w:p w14:paraId="181DA48F" w14:textId="3B206F4E" w:rsidR="002F11B8" w:rsidRPr="00682E72" w:rsidRDefault="005D2140" w:rsidP="005D2140">
      <w:pPr>
        <w:pStyle w:val="ListParagraph"/>
        <w:numPr>
          <w:ilvl w:val="0"/>
          <w:numId w:val="21"/>
        </w:numPr>
        <w:spacing w:line="360" w:lineRule="auto"/>
      </w:pPr>
      <w:r>
        <w:t>https://opengameart.org/content/night-sky-stars-and-galaxies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0AEA7C92" w:rsidR="002F5E84" w:rsidRDefault="00FC4873" w:rsidP="00A60661">
      <w:pPr>
        <w:pStyle w:val="ListParagraph"/>
        <w:numPr>
          <w:ilvl w:val="0"/>
          <w:numId w:val="22"/>
        </w:numPr>
        <w:spacing w:line="360" w:lineRule="auto"/>
      </w:pPr>
      <w:r>
        <w:t>2501975116</w:t>
      </w:r>
      <w:r w:rsidR="00A81038">
        <w:t xml:space="preserve"> – </w:t>
      </w:r>
      <w:r>
        <w:t>ERYN ANGELA</w:t>
      </w:r>
    </w:p>
    <w:p w14:paraId="10ACC47A" w14:textId="77777777" w:rsidR="00FC4873" w:rsidRDefault="00FC4873" w:rsidP="00D04AD9">
      <w:pPr>
        <w:pStyle w:val="ListParagraph"/>
        <w:numPr>
          <w:ilvl w:val="0"/>
          <w:numId w:val="22"/>
        </w:numPr>
        <w:spacing w:line="360" w:lineRule="auto"/>
      </w:pPr>
      <w:r w:rsidRPr="00FC4873">
        <w:t>2502073794</w:t>
      </w:r>
      <w:r w:rsidR="002F5E84">
        <w:t xml:space="preserve"> – </w:t>
      </w:r>
      <w:r w:rsidRPr="00FC4873">
        <w:t>NUKY YASUAR ZAMZAMY</w:t>
      </w:r>
    </w:p>
    <w:p w14:paraId="4BB5B5E4" w14:textId="01A51FBE" w:rsidR="00D43382" w:rsidRPr="00682E72" w:rsidRDefault="00FC4873" w:rsidP="001939C9">
      <w:pPr>
        <w:pStyle w:val="ListParagraph"/>
        <w:numPr>
          <w:ilvl w:val="0"/>
          <w:numId w:val="22"/>
        </w:numPr>
        <w:spacing w:line="360" w:lineRule="auto"/>
      </w:pPr>
      <w:r w:rsidRPr="00FC4873">
        <w:t>2540126033</w:t>
      </w:r>
      <w:r w:rsidR="002F5E84">
        <w:t xml:space="preserve"> – </w:t>
      </w:r>
      <w:r>
        <w:t>YOHANES ANDREW WIJAYA</w:t>
      </w:r>
    </w:p>
    <w:sectPr w:rsidR="00D43382" w:rsidRPr="00682E72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DD857" w14:textId="77777777" w:rsidR="004E4A81" w:rsidRDefault="004E4A81" w:rsidP="00273E4A">
      <w:r>
        <w:separator/>
      </w:r>
    </w:p>
  </w:endnote>
  <w:endnote w:type="continuationSeparator" w:id="0">
    <w:p w14:paraId="49F81723" w14:textId="77777777" w:rsidR="004E4A81" w:rsidRDefault="004E4A8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4B18" w14:textId="77777777" w:rsidR="004E4A81" w:rsidRDefault="004E4A81" w:rsidP="00273E4A">
      <w:r>
        <w:separator/>
      </w:r>
    </w:p>
  </w:footnote>
  <w:footnote w:type="continuationSeparator" w:id="0">
    <w:p w14:paraId="26781285" w14:textId="77777777" w:rsidR="004E4A81" w:rsidRDefault="004E4A8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455716">
    <w:abstractNumId w:val="2"/>
  </w:num>
  <w:num w:numId="2" w16cid:durableId="700859640">
    <w:abstractNumId w:val="10"/>
  </w:num>
  <w:num w:numId="3" w16cid:durableId="1477143253">
    <w:abstractNumId w:val="13"/>
  </w:num>
  <w:num w:numId="4" w16cid:durableId="365524174">
    <w:abstractNumId w:val="11"/>
  </w:num>
  <w:num w:numId="5" w16cid:durableId="818232807">
    <w:abstractNumId w:val="18"/>
  </w:num>
  <w:num w:numId="6" w16cid:durableId="1021666336">
    <w:abstractNumId w:val="12"/>
  </w:num>
  <w:num w:numId="7" w16cid:durableId="936905857">
    <w:abstractNumId w:val="19"/>
  </w:num>
  <w:num w:numId="8" w16cid:durableId="1016274596">
    <w:abstractNumId w:val="0"/>
  </w:num>
  <w:num w:numId="9" w16cid:durableId="1831289634">
    <w:abstractNumId w:val="4"/>
  </w:num>
  <w:num w:numId="10" w16cid:durableId="101672904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0860832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686353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3033">
    <w:abstractNumId w:val="15"/>
  </w:num>
  <w:num w:numId="14" w16cid:durableId="846210765">
    <w:abstractNumId w:val="6"/>
  </w:num>
  <w:num w:numId="15" w16cid:durableId="896401814">
    <w:abstractNumId w:val="3"/>
  </w:num>
  <w:num w:numId="16" w16cid:durableId="1473523500">
    <w:abstractNumId w:val="17"/>
  </w:num>
  <w:num w:numId="17" w16cid:durableId="410392399">
    <w:abstractNumId w:val="1"/>
  </w:num>
  <w:num w:numId="18" w16cid:durableId="974529396">
    <w:abstractNumId w:val="14"/>
  </w:num>
  <w:num w:numId="19" w16cid:durableId="2079478833">
    <w:abstractNumId w:val="5"/>
  </w:num>
  <w:num w:numId="20" w16cid:durableId="1228417263">
    <w:abstractNumId w:val="16"/>
  </w:num>
  <w:num w:numId="21" w16cid:durableId="1464230971">
    <w:abstractNumId w:val="9"/>
  </w:num>
  <w:num w:numId="22" w16cid:durableId="2616918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535B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1899"/>
    <w:rsid w:val="004A6F1F"/>
    <w:rsid w:val="004B47B5"/>
    <w:rsid w:val="004B6AFE"/>
    <w:rsid w:val="004B74EC"/>
    <w:rsid w:val="004C0F0C"/>
    <w:rsid w:val="004D176C"/>
    <w:rsid w:val="004D2426"/>
    <w:rsid w:val="004D53EE"/>
    <w:rsid w:val="004E4A81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2140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B7267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45144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3382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4D99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1EB6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C4873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146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Eryn Angela</cp:lastModifiedBy>
  <cp:revision>345</cp:revision>
  <dcterms:created xsi:type="dcterms:W3CDTF">2017-10-20T05:51:00Z</dcterms:created>
  <dcterms:modified xsi:type="dcterms:W3CDTF">2023-12-16T02:18:00Z</dcterms:modified>
</cp:coreProperties>
</file>